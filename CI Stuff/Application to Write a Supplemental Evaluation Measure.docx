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A21A0" w:rsidRPr="006A21A0" w14:paraId="25C16BE9" w14:textId="77777777" w:rsidTr="006A21A0">
        <w:trPr>
          <w:trHeight w:val="72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2BCE55E1" w14:textId="2C5EFA5C" w:rsidR="006A21A0" w:rsidRPr="006A21A0" w:rsidRDefault="00EE64B2" w:rsidP="006A21A0">
            <w:pPr>
              <w:pStyle w:val="Title"/>
            </w:pPr>
            <w:r w:rsidRPr="00CB4E5D">
              <w:t>Application to Write a Supplemental Evaluation Measure</w:t>
            </w:r>
          </w:p>
        </w:tc>
      </w:tr>
    </w:tbl>
    <w:p w14:paraId="4191AC9D" w14:textId="4791DF53" w:rsidR="0063600C" w:rsidRDefault="0063600C" w:rsidP="006A21A0"/>
    <w:p w14:paraId="3557C9C7" w14:textId="77777777" w:rsidR="006A21A0" w:rsidRDefault="006A21A0" w:rsidP="006A21A0">
      <w:pPr>
        <w:sectPr w:rsidR="006A21A0" w:rsidSect="00FE6D20">
          <w:headerReference w:type="default" r:id="rId11"/>
          <w:footerReference w:type="default" r:id="rId12"/>
          <w:pgSz w:w="12240" w:h="15840"/>
          <w:pgMar w:top="1440" w:right="1440" w:bottom="1080" w:left="1440" w:header="432" w:footer="144" w:gutter="0"/>
          <w:cols w:space="720"/>
          <w:docGrid w:linePitch="360"/>
        </w:sectPr>
      </w:pPr>
    </w:p>
    <w:p w14:paraId="0D6E7E9A" w14:textId="77777777" w:rsidR="00EE64B2" w:rsidRDefault="00EE64B2" w:rsidP="00EE64B2">
      <w:pPr>
        <w:tabs>
          <w:tab w:val="left" w:pos="5760"/>
        </w:tabs>
        <w:spacing w:before="80" w:afterLines="120" w:after="288" w:line="252" w:lineRule="auto"/>
      </w:pPr>
      <w:r>
        <w:rPr>
          <w:rFonts w:cs="Calibri"/>
          <w:sz w:val="23"/>
        </w:rPr>
        <w:t>Student Name:</w:t>
      </w:r>
      <w:r>
        <w:rPr>
          <w:rFonts w:ascii="Arial" w:eastAsia="Arial" w:hAnsi="Arial" w:cs="Arial"/>
          <w:sz w:val="24"/>
        </w:rPr>
        <w:t xml:space="preserve"> ______________________________</w:t>
      </w:r>
      <w:r>
        <w:rPr>
          <w:rFonts w:cs="Calibri"/>
          <w:sz w:val="24"/>
        </w:rPr>
        <w:tab/>
      </w:r>
      <w:r>
        <w:rPr>
          <w:rFonts w:cs="Calibri"/>
          <w:sz w:val="23"/>
        </w:rPr>
        <w:t>Student Number:  ________________</w:t>
      </w:r>
    </w:p>
    <w:p w14:paraId="62FB8554" w14:textId="77777777" w:rsidR="00EE64B2" w:rsidRDefault="00EE64B2" w:rsidP="00EE64B2">
      <w:pPr>
        <w:tabs>
          <w:tab w:val="center" w:pos="3270"/>
          <w:tab w:val="left" w:pos="5040"/>
          <w:tab w:val="left" w:pos="5760"/>
        </w:tabs>
        <w:spacing w:before="80" w:afterLines="120" w:after="288" w:line="252" w:lineRule="auto"/>
      </w:pPr>
      <w:r>
        <w:rPr>
          <w:rFonts w:cs="Calibri"/>
          <w:sz w:val="23"/>
        </w:rPr>
        <w:t>Program:</w:t>
      </w:r>
      <w:r>
        <w:rPr>
          <w:rFonts w:ascii="Arial" w:eastAsia="Arial" w:hAnsi="Arial" w:cs="Arial"/>
          <w:sz w:val="24"/>
        </w:rPr>
        <w:t xml:space="preserve"> __________________________________</w:t>
      </w:r>
      <w:r>
        <w:rPr>
          <w:rFonts w:ascii="Arial" w:eastAsia="Arial" w:hAnsi="Arial" w:cs="Arial"/>
          <w:sz w:val="24"/>
        </w:rPr>
        <w:tab/>
      </w:r>
      <w:r>
        <w:rPr>
          <w:rFonts w:cs="Calibri"/>
          <w:sz w:val="23"/>
        </w:rPr>
        <w:t>Course End Date:</w:t>
      </w:r>
      <w:r>
        <w:rPr>
          <w:rFonts w:ascii="Arial" w:eastAsia="Arial" w:hAnsi="Arial" w:cs="Arial"/>
          <w:sz w:val="24"/>
        </w:rPr>
        <w:t xml:space="preserve"> ______________</w:t>
      </w:r>
    </w:p>
    <w:p w14:paraId="6636C7DF" w14:textId="77777777" w:rsidR="00EE64B2" w:rsidRDefault="00EE64B2" w:rsidP="00EE64B2">
      <w:pPr>
        <w:tabs>
          <w:tab w:val="center" w:pos="1470"/>
        </w:tabs>
        <w:spacing w:before="80" w:afterLines="120" w:after="288" w:line="252" w:lineRule="auto"/>
      </w:pPr>
      <w:r>
        <w:rPr>
          <w:rFonts w:cs="Calibri"/>
          <w:sz w:val="23"/>
        </w:rPr>
        <w:t>Campus:</w:t>
      </w:r>
      <w:r>
        <w:rPr>
          <w:rFonts w:cs="Calibri"/>
          <w:sz w:val="23"/>
        </w:rPr>
        <w:tab/>
        <w:t xml:space="preserve"> __________________________________________________________________________</w:t>
      </w:r>
    </w:p>
    <w:p w14:paraId="5E9EA67A" w14:textId="77777777" w:rsidR="00EE64B2" w:rsidRDefault="00EE64B2" w:rsidP="00EE64B2">
      <w:pPr>
        <w:tabs>
          <w:tab w:val="left" w:pos="2880"/>
          <w:tab w:val="center" w:pos="5363"/>
          <w:tab w:val="right" w:pos="9360"/>
        </w:tabs>
        <w:spacing w:before="80" w:afterLines="120" w:after="288" w:line="252" w:lineRule="auto"/>
      </w:pPr>
      <w:r>
        <w:rPr>
          <w:rFonts w:cs="Calibri"/>
          <w:sz w:val="23"/>
        </w:rPr>
        <w:t>Course #: ________________</w:t>
      </w:r>
      <w:r>
        <w:rPr>
          <w:rFonts w:cs="Calibri"/>
          <w:sz w:val="23"/>
        </w:rPr>
        <w:tab/>
      </w:r>
      <w:r>
        <w:rPr>
          <w:rFonts w:cs="Calibri"/>
          <w:sz w:val="23"/>
        </w:rPr>
        <w:tab/>
        <w:t>Course Name:  ____________________________________________</w:t>
      </w:r>
    </w:p>
    <w:p w14:paraId="076588D1" w14:textId="77777777" w:rsidR="00EE64B2" w:rsidRDefault="00EE64B2" w:rsidP="00EE64B2">
      <w:pPr>
        <w:tabs>
          <w:tab w:val="center" w:pos="1470"/>
          <w:tab w:val="center" w:pos="6930"/>
        </w:tabs>
        <w:spacing w:before="80" w:afterLines="120" w:after="288" w:line="253" w:lineRule="auto"/>
      </w:pPr>
      <w:r>
        <w:rPr>
          <w:rFonts w:cs="Calibri"/>
          <w:sz w:val="23"/>
        </w:rPr>
        <w:t xml:space="preserve">Instructor: </w:t>
      </w:r>
      <w:r>
        <w:rPr>
          <w:rFonts w:cs="Calibri"/>
          <w:sz w:val="23"/>
        </w:rPr>
        <w:tab/>
        <w:t xml:space="preserve"> ________________________________________________________________________</w:t>
      </w:r>
    </w:p>
    <w:p w14:paraId="5D3E5C04" w14:textId="77777777" w:rsidR="00EE64B2" w:rsidRDefault="00EE64B2" w:rsidP="00EE64B2">
      <w:pPr>
        <w:spacing w:before="80" w:afterLines="120" w:after="288"/>
      </w:pPr>
      <w:r w:rsidRPr="007E7B60">
        <w:rPr>
          <w:sz w:val="23"/>
          <w:szCs w:val="23"/>
        </w:rPr>
        <w:t>Grade previously attained in course</w:t>
      </w:r>
      <w:r>
        <w:t>: ___________________</w:t>
      </w:r>
    </w:p>
    <w:p w14:paraId="3C5CF818" w14:textId="77777777" w:rsidR="00EE64B2" w:rsidRPr="00C5122A" w:rsidRDefault="00EE64B2" w:rsidP="00EE64B2">
      <w:pPr>
        <w:spacing w:after="228"/>
      </w:pPr>
      <w:r w:rsidRPr="00C5122A">
        <w:rPr>
          <w:rFonts w:cs="Calibri"/>
        </w:rPr>
        <w:t xml:space="preserve">I am applying to write a supplemental evaluation for the course indicated above. To be eligible to write a supplemental evaluation I must have completed all assessment and evaluation measures for the duration of the course and have achieved a mark within ten marks of the passing grade.  </w:t>
      </w:r>
    </w:p>
    <w:p w14:paraId="55A6871C" w14:textId="77777777" w:rsidR="00EE64B2" w:rsidRPr="00C5122A" w:rsidRDefault="00EE64B2" w:rsidP="00EE64B2">
      <w:pPr>
        <w:spacing w:after="245" w:line="283" w:lineRule="auto"/>
        <w:ind w:left="-5" w:hanging="10"/>
        <w:jc w:val="both"/>
      </w:pPr>
      <w:r w:rsidRPr="00C5122A">
        <w:rPr>
          <w:rFonts w:cs="Calibri"/>
        </w:rPr>
        <w:t xml:space="preserve">I understand that, as per Policy 1114, I am permitted to write one supplemental evaluation measure per course to a maximum of two supplemental evaluation measures per term, and four per school year. </w:t>
      </w:r>
    </w:p>
    <w:p w14:paraId="709A2791" w14:textId="77777777" w:rsidR="00EE64B2" w:rsidRPr="00C5122A" w:rsidRDefault="00EE64B2" w:rsidP="00EE64B2">
      <w:pPr>
        <w:numPr>
          <w:ilvl w:val="0"/>
          <w:numId w:val="5"/>
        </w:numPr>
        <w:spacing w:before="0" w:after="46" w:line="253" w:lineRule="auto"/>
        <w:ind w:hanging="360"/>
      </w:pPr>
      <w:r w:rsidRPr="00C5122A">
        <w:rPr>
          <w:rFonts w:cs="Calibri"/>
        </w:rPr>
        <w:t xml:space="preserve">The supplemental evaluation mark will replace the original posted mark as the course final grade up to a maximum of 60%. </w:t>
      </w:r>
    </w:p>
    <w:p w14:paraId="64ECE32E" w14:textId="77777777" w:rsidR="00EE64B2" w:rsidRPr="003C49FA" w:rsidRDefault="00EE64B2" w:rsidP="00EE64B2">
      <w:pPr>
        <w:numPr>
          <w:ilvl w:val="0"/>
          <w:numId w:val="5"/>
        </w:numPr>
        <w:spacing w:before="0" w:after="161" w:line="253" w:lineRule="auto"/>
        <w:ind w:hanging="360"/>
      </w:pPr>
      <w:r w:rsidRPr="00C5122A">
        <w:rPr>
          <w:rFonts w:cs="Calibri"/>
        </w:rPr>
        <w:t xml:space="preserve">In cases where supplemental evaluation mark does not exceed the original mark achieved, the original course mark will prevail. </w:t>
      </w:r>
    </w:p>
    <w:p w14:paraId="6ED43F23" w14:textId="77777777" w:rsidR="00EE64B2" w:rsidRPr="00C5122A" w:rsidRDefault="00EE64B2" w:rsidP="00EE64B2">
      <w:pPr>
        <w:spacing w:before="0" w:after="161" w:line="253" w:lineRule="auto"/>
        <w:ind w:left="2160"/>
      </w:pPr>
    </w:p>
    <w:p w14:paraId="5F872357" w14:textId="77777777" w:rsidR="00EE64B2" w:rsidRDefault="00EE64B2" w:rsidP="00EE64B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50D089" wp14:editId="2B5CC939">
                <wp:simplePos x="0" y="0"/>
                <wp:positionH relativeFrom="column">
                  <wp:posOffset>304</wp:posOffset>
                </wp:positionH>
                <wp:positionV relativeFrom="paragraph">
                  <wp:posOffset>1240631</wp:posOffset>
                </wp:positionV>
                <wp:extent cx="3143250" cy="9525"/>
                <wp:effectExtent l="0" t="0" r="0" b="0"/>
                <wp:wrapSquare wrapText="bothSides"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9525"/>
                          <a:chOff x="0" y="0"/>
                          <a:chExt cx="3143250" cy="9525"/>
                        </a:xfrm>
                      </wpg:grpSpPr>
                      <wps:wsp>
                        <wps:cNvPr id="1650" name="Shape 1650"/>
                        <wps:cNvSpPr/>
                        <wps:spPr>
                          <a:xfrm>
                            <a:off x="0" y="0"/>
                            <a:ext cx="3143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9525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1F1B7" id="Group 1154" o:spid="_x0000_s1026" style="position:absolute;margin-left:0;margin-top:97.7pt;width:247.5pt;height:.75pt;z-index:251654144" coordsize="314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">
                <v:shape id="Shape 1650" o:spid="_x0000_s1027" style="position:absolute;width:31432;height:95;visibility:visible;mso-wrap-style:square;v-text-anchor:top" coordsize="3143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" path="m,l3143250,r,9525l,9525,,e" fillcolor="black" stroked="f" strokeweight="0">
                  <v:stroke miterlimit="83231f" joinstyle="miter" endcap="square"/>
                  <v:path arrowok="t" textboxrect="0,0,3143250,9525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1A0650D" wp14:editId="2151794B">
                <wp:simplePos x="0" y="0"/>
                <wp:positionH relativeFrom="column">
                  <wp:posOffset>3591229</wp:posOffset>
                </wp:positionH>
                <wp:positionV relativeFrom="paragraph">
                  <wp:posOffset>1240631</wp:posOffset>
                </wp:positionV>
                <wp:extent cx="2352675" cy="9525"/>
                <wp:effectExtent l="0" t="0" r="0" b="0"/>
                <wp:wrapSquare wrapText="bothSides"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9525"/>
                          <a:chOff x="0" y="0"/>
                          <a:chExt cx="2352675" cy="9525"/>
                        </a:xfrm>
                      </wpg:grpSpPr>
                      <wps:wsp>
                        <wps:cNvPr id="1652" name="Shape 1652"/>
                        <wps:cNvSpPr/>
                        <wps:spPr>
                          <a:xfrm>
                            <a:off x="0" y="0"/>
                            <a:ext cx="2352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 h="952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9AA0D" id="Group 1155" o:spid="_x0000_s1026" style="position:absolute;margin-left:282.75pt;margin-top:97.7pt;width:185.25pt;height:.75pt;z-index:251656192" coordsize="235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">
                <v:shape id="Shape 1652" o:spid="_x0000_s1027" style="position:absolute;width:23526;height:95;visibility:visible;mso-wrap-style:square;v-text-anchor:top" coordsize="235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" path="m,l2352675,r,9525l,9525,,e" fillcolor="black" stroked="f" strokeweight="0">
                  <v:stroke miterlimit="83231f" joinstyle="miter" endcap="square"/>
                  <v:path arrowok="t" textboxrect="0,0,2352675,9525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DA6F65B" wp14:editId="1945DF2C">
                <wp:extent cx="5943600" cy="9525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3143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9525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3590925" y="0"/>
                            <a:ext cx="2352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 h="952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DD451" id="Group 1548" o:spid="_x0000_s1026" style="width:468pt;height:.75pt;mso-position-horizontal-relative:char;mso-position-vertical-relative:line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">
                <v:shape id="Shape 1654" o:spid="_x0000_s1027" style="position:absolute;width:31432;height:95;visibility:visible;mso-wrap-style:square;v-text-anchor:top" coordsize="3143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" path="m,l3143250,r,9525l,9525,,e" fillcolor="black" stroked="f" strokeweight="0">
                  <v:stroke miterlimit="83231f" joinstyle="miter"/>
                  <v:path arrowok="t" textboxrect="0,0,3143250,9525"/>
                </v:shape>
                <v:shape id="Shape 1655" o:spid="_x0000_s1028" style="position:absolute;left:35909;width:23527;height:95;visibility:visible;mso-wrap-style:square;v-text-anchor:top" coordsize="235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" path="m,l2352675,r,9525l,9525,,e" fillcolor="black" stroked="f" strokeweight="0">
                  <v:stroke miterlimit="83231f" joinstyle="miter"/>
                  <v:path arrowok="t" textboxrect="0,0,2352675,9525"/>
                </v:shape>
                <w10:anchorlock/>
              </v:group>
            </w:pict>
          </mc:Fallback>
        </mc:AlternateContent>
      </w:r>
    </w:p>
    <w:p w14:paraId="5E63A3BC" w14:textId="305B9436" w:rsidR="00EE64B2" w:rsidRDefault="00EE64B2" w:rsidP="00EE64B2">
      <w:pPr>
        <w:tabs>
          <w:tab w:val="center" w:pos="5055"/>
          <w:tab w:val="center" w:pos="5974"/>
        </w:tabs>
        <w:spacing w:before="191" w:after="10" w:line="253" w:lineRule="auto"/>
        <w:rPr>
          <w:rFonts w:cs="Calibri"/>
          <w:sz w:val="23"/>
        </w:rPr>
      </w:pPr>
      <w:r>
        <w:rPr>
          <w:rFonts w:cs="Calibri"/>
          <w:sz w:val="23"/>
        </w:rPr>
        <w:t xml:space="preserve">Student Signature </w:t>
      </w:r>
      <w:r>
        <w:rPr>
          <w:rFonts w:cs="Calibri"/>
          <w:sz w:val="23"/>
        </w:rPr>
        <w:tab/>
        <w:t xml:space="preserve"> </w:t>
      </w:r>
      <w:r>
        <w:rPr>
          <w:rFonts w:cs="Calibri"/>
          <w:sz w:val="23"/>
        </w:rPr>
        <w:tab/>
        <w:t>Date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EE64B2" w14:paraId="2FF19586" w14:textId="77777777" w:rsidTr="000D6B45">
        <w:tc>
          <w:tcPr>
            <w:tcW w:w="1710" w:type="dxa"/>
          </w:tcPr>
          <w:p w14:paraId="2F8D490D" w14:textId="77777777" w:rsidR="00EE64B2" w:rsidRDefault="00EE64B2" w:rsidP="007506E9">
            <w:pPr>
              <w:tabs>
                <w:tab w:val="center" w:pos="5055"/>
                <w:tab w:val="center" w:pos="5974"/>
              </w:tabs>
              <w:spacing w:before="191" w:after="10" w:line="253" w:lineRule="auto"/>
              <w:ind w:left="90"/>
              <w:rPr>
                <w:rFonts w:cs="Calibri"/>
                <w:sz w:val="23"/>
              </w:rPr>
            </w:pPr>
            <w:r>
              <w:rPr>
                <w:rFonts w:cs="Calibri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1E0DA6" wp14:editId="002AA36E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128905</wp:posOffset>
                      </wp:positionV>
                      <wp:extent cx="182880" cy="1828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2370C" id="Rectangle 1" o:spid="_x0000_s1026" style="position:absolute;margin-left:59.85pt;margin-top:10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rFonts w:cs="Calibri"/>
                <w:sz w:val="23"/>
              </w:rPr>
              <w:t>Approved:</w:t>
            </w:r>
          </w:p>
        </w:tc>
        <w:tc>
          <w:tcPr>
            <w:tcW w:w="7640" w:type="dxa"/>
          </w:tcPr>
          <w:p w14:paraId="5A3844D3" w14:textId="4451B95A" w:rsidR="00EE64B2" w:rsidRDefault="007506E9" w:rsidP="000D6B45">
            <w:pPr>
              <w:tabs>
                <w:tab w:val="center" w:pos="5055"/>
                <w:tab w:val="center" w:pos="5974"/>
              </w:tabs>
              <w:spacing w:before="191" w:after="10" w:line="253" w:lineRule="auto"/>
              <w:rPr>
                <w:rFonts w:cs="Calibri"/>
                <w:sz w:val="23"/>
              </w:rPr>
            </w:pPr>
            <w:r>
              <w:rPr>
                <w:rFonts w:cs="Calibri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8F53DB" wp14:editId="2F366C95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128270</wp:posOffset>
                      </wp:positionV>
                      <wp:extent cx="182880" cy="182880"/>
                      <wp:effectExtent l="0" t="0" r="2667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E4838" id="Rectangle 2" o:spid="_x0000_s1026" style="position:absolute;margin-left:55.65pt;margin-top:10.1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" filled="f" strokecolor="black [3213]" strokeweight=".25pt"/>
                  </w:pict>
                </mc:Fallback>
              </mc:AlternateContent>
            </w:r>
            <w:r>
              <w:rPr>
                <w:rFonts w:cs="Calibri"/>
                <w:sz w:val="23"/>
              </w:rPr>
              <w:t xml:space="preserve">    </w:t>
            </w:r>
            <w:r w:rsidR="00EE64B2">
              <w:rPr>
                <w:rFonts w:cs="Calibri"/>
                <w:sz w:val="23"/>
              </w:rPr>
              <w:t>Denied:</w:t>
            </w:r>
            <w:r w:rsidR="00EE64B2">
              <w:rPr>
                <w:rFonts w:cs="Calibri"/>
                <w:noProof/>
                <w:sz w:val="23"/>
              </w:rPr>
              <w:t xml:space="preserve"> </w:t>
            </w:r>
          </w:p>
          <w:p w14:paraId="3BB528F8" w14:textId="77777777" w:rsidR="00EE64B2" w:rsidRDefault="00EE64B2" w:rsidP="000D6B45">
            <w:pPr>
              <w:tabs>
                <w:tab w:val="center" w:pos="5055"/>
                <w:tab w:val="center" w:pos="5974"/>
              </w:tabs>
              <w:spacing w:before="191" w:after="10" w:line="253" w:lineRule="auto"/>
              <w:rPr>
                <w:rFonts w:cs="Calibri"/>
                <w:sz w:val="23"/>
              </w:rPr>
            </w:pPr>
          </w:p>
        </w:tc>
      </w:tr>
    </w:tbl>
    <w:p w14:paraId="620210F1" w14:textId="77777777" w:rsidR="00EE64B2" w:rsidRDefault="00EE64B2" w:rsidP="00EE64B2">
      <w:pPr>
        <w:tabs>
          <w:tab w:val="center" w:pos="5055"/>
          <w:tab w:val="center" w:pos="5974"/>
        </w:tabs>
        <w:spacing w:before="191" w:after="10" w:line="253" w:lineRule="auto"/>
        <w:rPr>
          <w:rFonts w:cs="Calibri"/>
          <w:sz w:val="23"/>
        </w:rPr>
      </w:pPr>
      <w:r>
        <w:rPr>
          <w:rFonts w:cs="Calibri"/>
          <w:sz w:val="23"/>
        </w:rPr>
        <w:t xml:space="preserve">Academic Chair Signature </w:t>
      </w:r>
      <w:r>
        <w:rPr>
          <w:rFonts w:cs="Calibri"/>
          <w:sz w:val="23"/>
        </w:rPr>
        <w:tab/>
      </w:r>
      <w:r>
        <w:rPr>
          <w:rFonts w:cs="Calibri"/>
          <w:sz w:val="23"/>
        </w:rPr>
        <w:tab/>
        <w:t>Date</w:t>
      </w:r>
    </w:p>
    <w:p w14:paraId="357FCEE2" w14:textId="138B6049" w:rsidR="006A21A0" w:rsidRPr="0053706F" w:rsidRDefault="006A21A0" w:rsidP="0053706F">
      <w:pPr>
        <w:spacing w:before="0"/>
        <w:rPr>
          <w:rFonts w:eastAsia="Times New Roman" w:cstheme="minorHAnsi"/>
          <w:color w:val="000000" w:themeColor="text1"/>
          <w:lang w:eastAsia="en-CA"/>
        </w:rPr>
      </w:pPr>
    </w:p>
    <w:sectPr w:rsidR="006A21A0" w:rsidRPr="0053706F" w:rsidSect="009D14A3">
      <w:headerReference w:type="default" r:id="rId13"/>
      <w:headerReference w:type="first" r:id="rId14"/>
      <w:type w:val="continuous"/>
      <w:pgSz w:w="12240" w:h="15840" w:code="1"/>
      <w:pgMar w:top="1440" w:right="1440" w:bottom="1080" w:left="1440" w:header="288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2DC41" w14:textId="77777777" w:rsidR="008764C0" w:rsidRDefault="008764C0" w:rsidP="00FE6D20">
      <w:pPr>
        <w:spacing w:before="0" w:after="0"/>
      </w:pPr>
      <w:r>
        <w:separator/>
      </w:r>
    </w:p>
  </w:endnote>
  <w:endnote w:type="continuationSeparator" w:id="0">
    <w:p w14:paraId="43F31462" w14:textId="77777777" w:rsidR="008764C0" w:rsidRDefault="008764C0" w:rsidP="00FE6D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4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"/>
      <w:gridCol w:w="6912"/>
      <w:gridCol w:w="1260"/>
      <w:gridCol w:w="18"/>
    </w:tblGrid>
    <w:tr w:rsidR="006A21A0" w:rsidRPr="001E1BD7" w14:paraId="676DB1FD" w14:textId="77777777" w:rsidTr="00B13EDF">
      <w:trPr>
        <w:gridAfter w:val="1"/>
        <w:wAfter w:w="18" w:type="dxa"/>
      </w:trPr>
      <w:tc>
        <w:tcPr>
          <w:tcW w:w="9468" w:type="dxa"/>
          <w:gridSpan w:val="3"/>
        </w:tcPr>
        <w:p w14:paraId="7771E511" w14:textId="77777777" w:rsidR="006A21A0" w:rsidRPr="001E1BD7" w:rsidRDefault="006A21A0" w:rsidP="006A21A0">
          <w:pPr>
            <w:pStyle w:val="Footer"/>
            <w:jc w:val="center"/>
            <w:rPr>
              <w:i/>
              <w:color w:val="595959" w:themeColor="text1" w:themeTint="A6"/>
              <w:sz w:val="18"/>
              <w:szCs w:val="18"/>
            </w:rPr>
          </w:pPr>
          <w:r w:rsidRPr="001E1BD7">
            <w:rPr>
              <w:i/>
              <w:color w:val="595959" w:themeColor="text1" w:themeTint="A6"/>
              <w:sz w:val="18"/>
              <w:szCs w:val="18"/>
            </w:rPr>
            <w:t>Any document appearing in paper form is uncontrolled and must be compared to the electronic version.</w:t>
          </w:r>
        </w:p>
      </w:tc>
    </w:tr>
    <w:tr w:rsidR="006A21A0" w:rsidRPr="00F568E1" w14:paraId="409021BF" w14:textId="77777777" w:rsidTr="00B13EDF">
      <w:tc>
        <w:tcPr>
          <w:tcW w:w="1296" w:type="dxa"/>
        </w:tcPr>
        <w:p w14:paraId="765217A4" w14:textId="3A852637" w:rsidR="006A21A0" w:rsidRPr="00A86A9E" w:rsidRDefault="006A21A0" w:rsidP="006A21A0">
          <w:pPr>
            <w:pStyle w:val="Footer"/>
            <w:ind w:left="-19"/>
            <w:rPr>
              <w:sz w:val="20"/>
              <w:szCs w:val="20"/>
            </w:rPr>
          </w:pPr>
          <w:r w:rsidRPr="00A86A9E">
            <w:rPr>
              <w:rFonts w:cs="Arial"/>
              <w:sz w:val="20"/>
              <w:szCs w:val="20"/>
            </w:rPr>
            <w:t xml:space="preserve">Version </w:t>
          </w:r>
          <w:r w:rsidR="00EE64B2">
            <w:rPr>
              <w:rFonts w:cs="Arial"/>
              <w:sz w:val="20"/>
              <w:szCs w:val="20"/>
            </w:rPr>
            <w:t>4.0</w:t>
          </w:r>
        </w:p>
      </w:tc>
      <w:tc>
        <w:tcPr>
          <w:tcW w:w="6912" w:type="dxa"/>
          <w:vAlign w:val="center"/>
        </w:tcPr>
        <w:p w14:paraId="4661DB86" w14:textId="0121F97D" w:rsidR="006A21A0" w:rsidRPr="00A86A9E" w:rsidRDefault="00EE64B2" w:rsidP="006A21A0">
          <w:pPr>
            <w:pStyle w:val="Footer"/>
            <w:jc w:val="center"/>
            <w:rPr>
              <w:b/>
              <w:sz w:val="20"/>
              <w:szCs w:val="20"/>
            </w:rPr>
          </w:pPr>
          <w:r w:rsidRPr="00CB4E5D">
            <w:rPr>
              <w:b/>
              <w:sz w:val="20"/>
              <w:szCs w:val="20"/>
            </w:rPr>
            <w:t>1114.4793</w:t>
          </w:r>
          <w:r>
            <w:rPr>
              <w:b/>
              <w:sz w:val="20"/>
              <w:szCs w:val="20"/>
            </w:rPr>
            <w:t xml:space="preserve"> </w:t>
          </w:r>
          <w:r w:rsidRPr="00CB4E5D">
            <w:rPr>
              <w:b/>
              <w:sz w:val="20"/>
              <w:szCs w:val="20"/>
            </w:rPr>
            <w:t xml:space="preserve"> Application to Write a Supplemental Evaluation Measure</w:t>
          </w:r>
          <w:r>
            <w:rPr>
              <w:b/>
              <w:sz w:val="20"/>
            </w:rPr>
            <w:t xml:space="preserve"> </w:t>
          </w:r>
          <w:r w:rsidR="006A21A0">
            <w:rPr>
              <w:b/>
              <w:sz w:val="20"/>
            </w:rPr>
            <w:t>e</w:t>
          </w:r>
        </w:p>
      </w:tc>
      <w:tc>
        <w:tcPr>
          <w:tcW w:w="1278" w:type="dxa"/>
          <w:gridSpan w:val="2"/>
        </w:tcPr>
        <w:p w14:paraId="332F81B7" w14:textId="77777777" w:rsidR="006A21A0" w:rsidRPr="00A86A9E" w:rsidRDefault="006A21A0" w:rsidP="006A21A0">
          <w:pPr>
            <w:pStyle w:val="Footer"/>
            <w:jc w:val="right"/>
            <w:rPr>
              <w:sz w:val="20"/>
              <w:szCs w:val="20"/>
            </w:rPr>
          </w:pPr>
          <w:r w:rsidRPr="00A86A9E">
            <w:rPr>
              <w:sz w:val="20"/>
              <w:szCs w:val="20"/>
            </w:rPr>
            <w:t xml:space="preserve">Page </w:t>
          </w:r>
          <w:r w:rsidRPr="00A86A9E">
            <w:rPr>
              <w:rFonts w:eastAsiaTheme="minorHAnsi"/>
              <w:sz w:val="20"/>
              <w:szCs w:val="20"/>
            </w:rPr>
            <w:fldChar w:fldCharType="begin"/>
          </w:r>
          <w:r w:rsidRPr="00A86A9E">
            <w:rPr>
              <w:sz w:val="20"/>
              <w:szCs w:val="20"/>
            </w:rPr>
            <w:instrText xml:space="preserve"> Page </w:instrText>
          </w:r>
          <w:r w:rsidRPr="00A86A9E">
            <w:rPr>
              <w:rFonts w:eastAsiaTheme="minorHAnsi"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A86A9E">
            <w:rPr>
              <w:rFonts w:eastAsiaTheme="minorHAnsi"/>
              <w:sz w:val="20"/>
              <w:szCs w:val="20"/>
            </w:rPr>
            <w:fldChar w:fldCharType="end"/>
          </w:r>
          <w:r w:rsidRPr="00A86A9E">
            <w:rPr>
              <w:sz w:val="20"/>
              <w:szCs w:val="20"/>
            </w:rPr>
            <w:t xml:space="preserve"> of </w:t>
          </w:r>
          <w:r w:rsidRPr="00A86A9E">
            <w:rPr>
              <w:rFonts w:eastAsiaTheme="minorHAnsi"/>
              <w:sz w:val="20"/>
              <w:szCs w:val="20"/>
            </w:rPr>
            <w:fldChar w:fldCharType="begin"/>
          </w:r>
          <w:r w:rsidRPr="00A86A9E">
            <w:rPr>
              <w:sz w:val="20"/>
              <w:szCs w:val="20"/>
            </w:rPr>
            <w:instrText xml:space="preserve"> numpages </w:instrText>
          </w:r>
          <w:r w:rsidRPr="00A86A9E">
            <w:rPr>
              <w:rFonts w:eastAsiaTheme="minorHAnsi"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A86A9E">
            <w:rPr>
              <w:rFonts w:eastAsiaTheme="minorHAnsi"/>
              <w:sz w:val="20"/>
              <w:szCs w:val="20"/>
            </w:rPr>
            <w:fldChar w:fldCharType="end"/>
          </w:r>
        </w:p>
      </w:tc>
    </w:tr>
  </w:tbl>
  <w:p w14:paraId="02B92EFE" w14:textId="77777777" w:rsidR="002A0D0E" w:rsidRDefault="002A0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53E48" w14:textId="77777777" w:rsidR="008764C0" w:rsidRDefault="008764C0" w:rsidP="00FE6D20">
      <w:pPr>
        <w:spacing w:before="0" w:after="0"/>
      </w:pPr>
      <w:r>
        <w:separator/>
      </w:r>
    </w:p>
  </w:footnote>
  <w:footnote w:type="continuationSeparator" w:id="0">
    <w:p w14:paraId="66CAB341" w14:textId="77777777" w:rsidR="008764C0" w:rsidRDefault="008764C0" w:rsidP="00FE6D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39A86" w14:textId="0B2500D1" w:rsidR="002A0D0E" w:rsidRDefault="002A0D0E" w:rsidP="002A0D0E">
    <w:pPr>
      <w:pStyle w:val="Header"/>
    </w:pPr>
  </w:p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2A0D0E" w14:paraId="2D840FD9" w14:textId="77777777" w:rsidTr="006A21A0">
      <w:trPr>
        <w:trHeight w:val="720"/>
      </w:trPr>
      <w:tc>
        <w:tcPr>
          <w:tcW w:w="4680" w:type="dxa"/>
        </w:tcPr>
        <w:p w14:paraId="396E3DD8" w14:textId="5F591269" w:rsidR="002A0D0E" w:rsidRDefault="002A0D0E">
          <w:pPr>
            <w:pStyle w:val="Header"/>
          </w:pPr>
          <w:r w:rsidRPr="000B7A88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24345C" wp14:editId="5C245518">
                <wp:simplePos x="0" y="0"/>
                <wp:positionH relativeFrom="column">
                  <wp:posOffset>-55245</wp:posOffset>
                </wp:positionH>
                <wp:positionV relativeFrom="paragraph">
                  <wp:posOffset>33020</wp:posOffset>
                </wp:positionV>
                <wp:extent cx="2156460" cy="389890"/>
                <wp:effectExtent l="0" t="0" r="0" b="0"/>
                <wp:wrapNone/>
                <wp:docPr id="4" name="Picture 4" descr="NBCClogo_Primary_RGB_4C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BCClogo_Primary_RGB_4C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46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0" w:type="dxa"/>
        </w:tcPr>
        <w:p w14:paraId="55475B3D" w14:textId="77777777" w:rsidR="002A0D0E" w:rsidRPr="002A0D0E" w:rsidRDefault="002A0D0E" w:rsidP="002A0D0E">
          <w:pPr>
            <w:pStyle w:val="Header"/>
            <w:jc w:val="right"/>
            <w:rPr>
              <w:b/>
              <w:bCs/>
              <w:i/>
              <w:iCs/>
            </w:rPr>
          </w:pPr>
        </w:p>
      </w:tc>
    </w:tr>
  </w:tbl>
  <w:p w14:paraId="1A7AF8E7" w14:textId="77777777" w:rsidR="00FE6D20" w:rsidRDefault="00FE6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699A" w14:textId="77777777" w:rsidR="003E73DA" w:rsidRDefault="008764C0" w:rsidP="003E73DA">
    <w:pPr>
      <w:pStyle w:val="Header"/>
      <w:tabs>
        <w:tab w:val="left" w:pos="-90"/>
      </w:tabs>
      <w:ind w:left="-142"/>
    </w:pPr>
  </w:p>
  <w:tbl>
    <w:tblPr>
      <w:tblStyle w:val="TableGrid1"/>
      <w:tblW w:w="9360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3"/>
      <w:gridCol w:w="2567"/>
    </w:tblGrid>
    <w:tr w:rsidR="003E73DA" w:rsidRPr="00705DB4" w14:paraId="2450A98D" w14:textId="77777777" w:rsidTr="006E0B75">
      <w:trPr>
        <w:trHeight w:val="305"/>
      </w:trPr>
      <w:tc>
        <w:tcPr>
          <w:tcW w:w="6793" w:type="dxa"/>
          <w:vAlign w:val="center"/>
        </w:tcPr>
        <w:p w14:paraId="4E9D1183" w14:textId="77777777" w:rsidR="003E73DA" w:rsidRPr="003B1B65" w:rsidRDefault="008764C0" w:rsidP="003E73DA">
          <w:pPr>
            <w:spacing w:before="0" w:after="0"/>
            <w:ind w:left="-100"/>
            <w:rPr>
              <w:b/>
              <w:i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E723F02" wp14:editId="6FE80A76">
                <wp:simplePos x="0" y="0"/>
                <wp:positionH relativeFrom="column">
                  <wp:posOffset>-59055</wp:posOffset>
                </wp:positionH>
                <wp:positionV relativeFrom="paragraph">
                  <wp:posOffset>26670</wp:posOffset>
                </wp:positionV>
                <wp:extent cx="599440" cy="107950"/>
                <wp:effectExtent l="0" t="0" r="0" b="6350"/>
                <wp:wrapNone/>
                <wp:docPr id="3" name="Picture 3" descr="NBCClogo_Primary_RGB_4C (2)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NBCClogo_Primary_RGB_4C (2)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944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67" w:type="dxa"/>
        </w:tcPr>
        <w:p w14:paraId="7AB59CE3" w14:textId="77777777" w:rsidR="003E73DA" w:rsidRPr="007133FA" w:rsidRDefault="008764C0" w:rsidP="003E73DA">
          <w:pPr>
            <w:pStyle w:val="NoSpacing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i/>
              <w:color w:val="808080" w:themeColor="background1" w:themeShade="80"/>
            </w:rPr>
          </w:pPr>
        </w:p>
      </w:tc>
    </w:tr>
  </w:tbl>
  <w:p w14:paraId="45854E14" w14:textId="77777777" w:rsidR="006C6EE7" w:rsidRPr="003E73DA" w:rsidRDefault="008764C0" w:rsidP="003E73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6"/>
      <w:gridCol w:w="2846"/>
      <w:gridCol w:w="1790"/>
    </w:tblGrid>
    <w:tr w:rsidR="00414B65" w:rsidRPr="00D15E16" w14:paraId="2762EA46" w14:textId="77777777" w:rsidTr="0018028D">
      <w:trPr>
        <w:trHeight w:val="752"/>
      </w:trPr>
      <w:tc>
        <w:tcPr>
          <w:tcW w:w="4616" w:type="dxa"/>
        </w:tcPr>
        <w:p w14:paraId="7D6583AC" w14:textId="77777777" w:rsidR="00414B65" w:rsidRPr="000B7A88" w:rsidRDefault="008764C0" w:rsidP="00414B65">
          <w:pPr>
            <w:spacing w:before="0" w:after="0"/>
          </w:pPr>
          <w:r w:rsidRPr="000B7A88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33E64FCC" wp14:editId="25901390">
                <wp:simplePos x="0" y="0"/>
                <wp:positionH relativeFrom="column">
                  <wp:posOffset>-127539</wp:posOffset>
                </wp:positionH>
                <wp:positionV relativeFrom="paragraph">
                  <wp:posOffset>43815</wp:posOffset>
                </wp:positionV>
                <wp:extent cx="2156460" cy="389890"/>
                <wp:effectExtent l="0" t="0" r="0" b="0"/>
                <wp:wrapNone/>
                <wp:docPr id="13" name="Picture 13" descr="NBCClogo_Primary_RGB_4C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BCClogo_Primary_RGB_4C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46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6" w:type="dxa"/>
        </w:tcPr>
        <w:p w14:paraId="3A796B40" w14:textId="77777777" w:rsidR="00414B65" w:rsidRPr="004D0807" w:rsidRDefault="008764C0" w:rsidP="00414B65">
          <w:pPr>
            <w:pStyle w:val="NoSpacing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sz w:val="16"/>
              <w:szCs w:val="16"/>
            </w:rPr>
          </w:pPr>
        </w:p>
      </w:tc>
      <w:tc>
        <w:tcPr>
          <w:tcW w:w="1790" w:type="dxa"/>
        </w:tcPr>
        <w:p w14:paraId="5F144333" w14:textId="77777777" w:rsidR="00414B65" w:rsidRPr="00A36FAF" w:rsidRDefault="008764C0" w:rsidP="00414B65">
          <w:pPr>
            <w:pStyle w:val="NoSpacing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i/>
            </w:rPr>
          </w:pPr>
          <w:r w:rsidRPr="00A36FAF">
            <w:rPr>
              <w:rFonts w:asciiTheme="minorHAnsi" w:hAnsiTheme="minorHAnsi"/>
              <w:b/>
              <w:i/>
            </w:rPr>
            <w:t>Policy</w:t>
          </w:r>
        </w:p>
      </w:tc>
    </w:tr>
  </w:tbl>
  <w:p w14:paraId="18C244BE" w14:textId="77777777" w:rsidR="00414B65" w:rsidRDefault="008764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5968"/>
    <w:multiLevelType w:val="hybridMultilevel"/>
    <w:tmpl w:val="845AE4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116E0"/>
    <w:multiLevelType w:val="multilevel"/>
    <w:tmpl w:val="11F2B6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82A2EF9"/>
    <w:multiLevelType w:val="hybridMultilevel"/>
    <w:tmpl w:val="66425BA4"/>
    <w:lvl w:ilvl="0" w:tplc="37A873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84DA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A894E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E88386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704F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D25A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90AAB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45A8A4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68827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8B683C"/>
    <w:multiLevelType w:val="multilevel"/>
    <w:tmpl w:val="2DB01B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883E19"/>
    <w:multiLevelType w:val="multilevel"/>
    <w:tmpl w:val="11F2B6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D20"/>
    <w:rsid w:val="00102E82"/>
    <w:rsid w:val="001C714D"/>
    <w:rsid w:val="0023572F"/>
    <w:rsid w:val="002A0D0E"/>
    <w:rsid w:val="003D332E"/>
    <w:rsid w:val="003D4F4F"/>
    <w:rsid w:val="0053706F"/>
    <w:rsid w:val="0057499C"/>
    <w:rsid w:val="005F72F4"/>
    <w:rsid w:val="0063587B"/>
    <w:rsid w:val="0063600C"/>
    <w:rsid w:val="00655400"/>
    <w:rsid w:val="006A21A0"/>
    <w:rsid w:val="007108C9"/>
    <w:rsid w:val="007506E9"/>
    <w:rsid w:val="007748F5"/>
    <w:rsid w:val="008764C0"/>
    <w:rsid w:val="009B2395"/>
    <w:rsid w:val="00A46D1B"/>
    <w:rsid w:val="00B0662D"/>
    <w:rsid w:val="00B079C0"/>
    <w:rsid w:val="00B13EDF"/>
    <w:rsid w:val="00C2046A"/>
    <w:rsid w:val="00D80BB8"/>
    <w:rsid w:val="00DA1E3E"/>
    <w:rsid w:val="00DF0D9E"/>
    <w:rsid w:val="00EE64B2"/>
    <w:rsid w:val="00FA3AD7"/>
    <w:rsid w:val="00FE6D2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94CEC"/>
  <w15:docId w15:val="{C72CEDFA-C638-4F91-8F9D-BAB71586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D20"/>
    <w:pPr>
      <w:spacing w:before="40" w:after="1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1E3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7599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D20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46A"/>
    <w:pPr>
      <w:keepNext/>
      <w:keepLines/>
      <w:spacing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A0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A21A0"/>
    <w:pPr>
      <w:spacing w:before="60" w:after="60"/>
      <w:contextualSpacing/>
      <w:jc w:val="center"/>
    </w:pPr>
    <w:rPr>
      <w:rFonts w:asciiTheme="majorHAnsi" w:eastAsiaTheme="majorEastAsia" w:hAnsiTheme="majorHAnsi" w:cstheme="majorBidi"/>
      <w:b/>
      <w:color w:val="007599" w:themeColor="accent5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A21A0"/>
    <w:rPr>
      <w:rFonts w:asciiTheme="majorHAnsi" w:eastAsiaTheme="majorEastAsia" w:hAnsiTheme="majorHAnsi" w:cstheme="majorBidi"/>
      <w:b/>
      <w:color w:val="007599" w:themeColor="accent5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E3E"/>
    <w:rPr>
      <w:rFonts w:asciiTheme="majorHAnsi" w:eastAsiaTheme="majorEastAsia" w:hAnsiTheme="majorHAnsi" w:cstheme="majorBidi"/>
      <w:b/>
      <w:color w:val="007599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D20"/>
    <w:rPr>
      <w:rFonts w:eastAsiaTheme="majorEastAsia" w:cstheme="majorBidi"/>
      <w:b/>
      <w:sz w:val="28"/>
      <w:szCs w:val="26"/>
    </w:rPr>
  </w:style>
  <w:style w:type="paragraph" w:customStyle="1" w:styleId="Subheading">
    <w:name w:val="Subheading"/>
    <w:basedOn w:val="Normal"/>
    <w:link w:val="SubheadingChar"/>
    <w:qFormat/>
    <w:rsid w:val="00FE6D20"/>
    <w:pPr>
      <w:spacing w:before="160" w:after="80"/>
      <w:outlineLvl w:val="2"/>
    </w:pPr>
    <w:rPr>
      <w:b/>
    </w:rPr>
  </w:style>
  <w:style w:type="paragraph" w:customStyle="1" w:styleId="DefinitionsHeading">
    <w:name w:val="Definitions Heading"/>
    <w:basedOn w:val="Subheading"/>
    <w:link w:val="DefinitionsHeadingChar"/>
    <w:qFormat/>
    <w:rsid w:val="00FE6D20"/>
    <w:pPr>
      <w:spacing w:after="0"/>
      <w:contextualSpacing/>
      <w:outlineLvl w:val="9"/>
    </w:pPr>
  </w:style>
  <w:style w:type="character" w:customStyle="1" w:styleId="SubheadingChar">
    <w:name w:val="Subheading Char"/>
    <w:basedOn w:val="DefaultParagraphFont"/>
    <w:link w:val="Subheading"/>
    <w:rsid w:val="00FE6D20"/>
    <w:rPr>
      <w:b/>
    </w:rPr>
  </w:style>
  <w:style w:type="paragraph" w:styleId="Header">
    <w:name w:val="header"/>
    <w:basedOn w:val="Normal"/>
    <w:link w:val="HeaderChar"/>
    <w:uiPriority w:val="99"/>
    <w:unhideWhenUsed/>
    <w:rsid w:val="00FE6D20"/>
    <w:pPr>
      <w:tabs>
        <w:tab w:val="center" w:pos="4680"/>
        <w:tab w:val="right" w:pos="9360"/>
      </w:tabs>
      <w:spacing w:before="0" w:after="0"/>
    </w:pPr>
  </w:style>
  <w:style w:type="character" w:customStyle="1" w:styleId="DefinitionsHeadingChar">
    <w:name w:val="Definitions Heading Char"/>
    <w:basedOn w:val="SubheadingChar"/>
    <w:link w:val="DefinitionsHeading"/>
    <w:rsid w:val="00FE6D20"/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FE6D20"/>
  </w:style>
  <w:style w:type="paragraph" w:styleId="Footer">
    <w:name w:val="footer"/>
    <w:basedOn w:val="Normal"/>
    <w:link w:val="FooterChar"/>
    <w:unhideWhenUsed/>
    <w:rsid w:val="00FE6D2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E6D20"/>
  </w:style>
  <w:style w:type="table" w:styleId="TableGrid">
    <w:name w:val="Table Grid"/>
    <w:basedOn w:val="TableNormal"/>
    <w:uiPriority w:val="39"/>
    <w:unhideWhenUsed/>
    <w:rsid w:val="002A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2046A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qFormat/>
    <w:rsid w:val="006A21A0"/>
    <w:pPr>
      <w:spacing w:before="80" w:after="80"/>
      <w:ind w:left="720"/>
      <w:contextualSpacing/>
    </w:pPr>
    <w:rPr>
      <w:rFonts w:ascii="Calibri" w:eastAsia="Calibri" w:hAnsi="Calibri" w:cs="Calibri"/>
      <w:color w:val="000000"/>
      <w:lang w:eastAsia="en-US"/>
    </w:rPr>
  </w:style>
  <w:style w:type="paragraph" w:styleId="NoSpacing">
    <w:name w:val="No Spacing"/>
    <w:uiPriority w:val="1"/>
    <w:qFormat/>
    <w:rsid w:val="006A21A0"/>
    <w:pPr>
      <w:spacing w:after="60" w:line="240" w:lineRule="auto"/>
    </w:pPr>
    <w:rPr>
      <w:rFonts w:ascii="Calibri" w:eastAsia="Calibri" w:hAnsi="Calibri" w:cs="Times New Roman"/>
      <w:lang w:val="en-CA" w:eastAsia="en-US"/>
    </w:rPr>
  </w:style>
  <w:style w:type="table" w:customStyle="1" w:styleId="TableGrid1">
    <w:name w:val="Table Grid1"/>
    <w:basedOn w:val="TableNormal"/>
    <w:next w:val="TableGrid"/>
    <w:uiPriority w:val="59"/>
    <w:rsid w:val="006A21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4" Type="http://schemas.openxmlformats.org/officeDocument/2006/relationships/header" Target="header3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bccollege.sharepoint.com/QMIR/CRefDocs/Forms/template.dotx" TargetMode="External"/></Relationships>
</file>

<file path=word/theme/theme1.xml><?xml version="1.0" encoding="utf-8"?>
<a:theme xmlns:a="http://schemas.openxmlformats.org/drawingml/2006/main" name="NBCC">
  <a:themeElements>
    <a:clrScheme name="NBCC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1D8E0"/>
      </a:accent3>
      <a:accent4>
        <a:srgbClr val="EAAB00"/>
      </a:accent4>
      <a:accent5>
        <a:srgbClr val="007599"/>
      </a:accent5>
      <a:accent6>
        <a:srgbClr val="829600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F43D5E7C3254284DDE26A4C36DF18" ma:contentTypeVersion="39" ma:contentTypeDescription="Create a new document." ma:contentTypeScope="" ma:versionID="53c6dd89727d12c898c227498aa6ec9a">
  <xsd:schema xmlns:xsd="http://www.w3.org/2001/XMLSchema" xmlns:xs="http://www.w3.org/2001/XMLSchema" xmlns:p="http://schemas.microsoft.com/office/2006/metadata/properties" xmlns:ns2="7a982aba-0c00-4a0a-9ee6-374f731a40d1" xmlns:ns3="6c0a8726-a102-4bfa-bb78-8acb12b05127" targetNamespace="http://schemas.microsoft.com/office/2006/metadata/properties" ma:root="true" ma:fieldsID="c0c819e3f4589253dadc339b49d67247" ns2:_="" ns3:_="">
    <xsd:import namespace="7a982aba-0c00-4a0a-9ee6-374f731a40d1"/>
    <xsd:import namespace="6c0a8726-a102-4bfa-bb78-8acb12b05127"/>
    <xsd:element name="properties">
      <xsd:complexType>
        <xsd:sequence>
          <xsd:element name="documentManagement">
            <xsd:complexType>
              <xsd:all>
                <xsd:element ref="ns2:Reference_x0020__x0023_" minOccurs="0"/>
                <xsd:element ref="ns2:Effective_x0020_Date" minOccurs="0"/>
                <xsd:element ref="ns2:Review_x0020_Date_x0020__x0028_yyyy_x0029_" minOccurs="0"/>
                <xsd:element ref="ns2:Division0" minOccurs="0"/>
                <xsd:element ref="ns2:Key_x0020_Business_x0020_Process" minOccurs="0"/>
                <xsd:element ref="ns2:Document_x0020_Type" minOccurs="0"/>
                <xsd:element ref="ns2:Notes0" minOccurs="0"/>
                <xsd:element ref="ns2:KeyWords" minOccurs="0"/>
                <xsd:element ref="ns2:Audience" minOccurs="0"/>
                <xsd:element ref="ns2:Owner" minOccurs="0"/>
                <xsd:element ref="ns2:EffectiveDate" minOccurs="0"/>
                <xsd:element ref="ns2:LastReviewDate" minOccurs="0"/>
                <xsd:element ref="ns2:Links" minOccurs="0"/>
                <xsd:element ref="ns2:DocumentRepository" minOccurs="0"/>
                <xsd:element ref="ns2:File_x0020_URL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Responsible" minOccurs="0"/>
                <xsd:element ref="ns2:NBBCOperationalHRPolic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82aba-0c00-4a0a-9ee6-374f731a40d1" elementFormDefault="qualified">
    <xsd:import namespace="http://schemas.microsoft.com/office/2006/documentManagement/types"/>
    <xsd:import namespace="http://schemas.microsoft.com/office/infopath/2007/PartnerControls"/>
    <xsd:element name="Reference_x0020__x0023_" ma:index="2" nillable="true" ma:displayName="Reference#" ma:internalName="Reference_x0020__x0023_" ma:readOnly="false">
      <xsd:simpleType>
        <xsd:restriction base="dms:Text">
          <xsd:maxLength value="255"/>
        </xsd:restriction>
      </xsd:simpleType>
    </xsd:element>
    <xsd:element name="Effective_x0020_Date" ma:index="3" nillable="true" ma:displayName="Current Date (m/d/y)" ma:format="DateOnly" ma:internalName="Effective_x0020_Date" ma:readOnly="false">
      <xsd:simpleType>
        <xsd:restriction base="dms:DateTime"/>
      </xsd:simpleType>
    </xsd:element>
    <xsd:element name="Review_x0020_Date_x0020__x0028_yyyy_x0029_" ma:index="4" nillable="true" ma:displayName="Review" ma:format="Dropdown" ma:internalName="Review_x0020_Date_x0020__x0028_yyyy_x0029_" ma:readOnly="false">
      <xsd:simpleType>
        <xsd:restriction base="dms:Choice">
          <xsd:enumeration value="2026-2027"/>
          <xsd:enumeration value="2025-2026"/>
          <xsd:enumeration value="2024-2025"/>
          <xsd:enumeration value="2023-2024"/>
          <xsd:enumeration value="2022-2023"/>
          <xsd:enumeration value="2021-2022"/>
          <xsd:enumeration value="2020-2021"/>
          <xsd:enumeration value="2019-2020"/>
          <xsd:enumeration value="2018-2019"/>
          <xsd:enumeration value="2017-2018"/>
          <xsd:enumeration value="2016-2017"/>
          <xsd:enumeration value="2015-2016"/>
        </xsd:restriction>
      </xsd:simpleType>
    </xsd:element>
    <xsd:element name="Division0" ma:index="5" nillable="true" ma:displayName="Division" ma:format="Dropdown" ma:internalName="Division0" ma:readOnly="false">
      <xsd:simpleType>
        <xsd:restriction base="dms:Choice">
          <xsd:enumeration value="Academic and Research"/>
          <xsd:enumeration value="Advancement"/>
          <xsd:enumeration value="Employee and Student Development"/>
          <xsd:enumeration value="Finance and Administration"/>
          <xsd:enumeration value="Strategic and Integrated Engagement"/>
        </xsd:restriction>
      </xsd:simpleType>
    </xsd:element>
    <xsd:element name="Key_x0020_Business_x0020_Process" ma:index="6" nillable="true" ma:displayName="Key Area" ma:format="Dropdown" ma:internalName="Key_x0020_Business_x0020_Process">
      <xsd:simpleType>
        <xsd:restriction base="dms:Choice">
          <xsd:enumeration value="Academic Planning &amp; Evaluation"/>
          <xsd:enumeration value="Academic Systems Renewal"/>
          <xsd:enumeration value="Professional &amp; Part-Time Learning"/>
          <xsd:enumeration value="Registrar"/>
          <xsd:enumeration value="Research, Innovation &amp; Experiential Education"/>
          <xsd:enumeration value="School Deans"/>
          <xsd:enumeration value="Student Development"/>
          <xsd:enumeration value="Employee Engagement &amp; Culture"/>
          <xsd:enumeration value="Facilities &amp; Ancillary Services"/>
          <xsd:enumeration value="Finance"/>
          <xsd:enumeration value="Information Technology"/>
          <xsd:enumeration value="Internal Audit &amp; Risk"/>
          <xsd:enumeration value="Labour Relations"/>
          <xsd:enumeration value="Operational Excellence"/>
          <xsd:enumeration value="Enrolment Management"/>
          <xsd:enumeration value="Marketing &amp; Creative Services"/>
          <xsd:enumeration value="Protocol/NBCC Experience"/>
          <xsd:enumeration value="Public &amp; Post Secondary Policy"/>
          <xsd:enumeration value="Strategic Communications"/>
          <xsd:enumeration value="Strategic Partnership"/>
          <xsd:enumeration value="Strategic Planning/Corporate Reporting"/>
          <xsd:enumeration value="Alumni"/>
        </xsd:restriction>
      </xsd:simpleType>
    </xsd:element>
    <xsd:element name="Document_x0020_Type" ma:index="7" nillable="true" ma:displayName="Document Type" ma:format="Dropdown" ma:internalName="Document_x0020_Type" ma:readOnly="false">
      <xsd:simpleType>
        <xsd:restriction base="dms:Choice">
          <xsd:enumeration value="Acts and Regulations"/>
          <xsd:enumeration value="Charts and Tables"/>
          <xsd:enumeration value="Forms and Templates"/>
          <xsd:enumeration value="Guides and Standards"/>
          <xsd:enumeration value="Policies"/>
          <xsd:enumeration value="Procedure"/>
          <xsd:enumeration value="Terms of Reference"/>
        </xsd:restriction>
      </xsd:simpleType>
    </xsd:element>
    <xsd:element name="Notes0" ma:index="8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KeyWords" ma:index="9" nillable="true" ma:displayName="Key Words" ma:description="Key words listed in the document, used for search function, common terms" ma:internalName="KeyWords" ma:readOnly="false">
      <xsd:simpleType>
        <xsd:restriction base="dms:Note">
          <xsd:maxLength value="255"/>
        </xsd:restriction>
      </xsd:simpleType>
    </xsd:element>
    <xsd:element name="Audience" ma:index="10" nillable="true" ma:displayName="Audience" ma:description="Who is the policy intended for, audience to the specific policy, to whom it concerns" ma:internalName="Audience" ma:readOnly="false">
      <xsd:simpleType>
        <xsd:restriction base="dms:Text">
          <xsd:maxLength value="255"/>
        </xsd:restriction>
      </xsd:simpleType>
    </xsd:element>
    <xsd:element name="Owner" ma:index="11" nillable="true" ma:displayName="Owner" ma:description="Division responsible for the ownership of the Policy, routine reviews" ma:format="Dropdown" ma:internalName="Owner">
      <xsd:simpleType>
        <xsd:restriction base="dms:Choice">
          <xsd:enumeration value="VP AR"/>
          <xsd:enumeration value="VP FA"/>
          <xsd:enumeration value="ED SIE"/>
          <xsd:enumeration value="Advancement"/>
        </xsd:restriction>
      </xsd:simpleType>
    </xsd:element>
    <xsd:element name="EffectiveDate" ma:index="12" nillable="true" ma:displayName="Effective Date" ma:description="The date the policy became active, effective at the College" ma:format="DateOnly" ma:internalName="EffectiveDate" ma:readOnly="false">
      <xsd:simpleType>
        <xsd:restriction base="dms:DateTime"/>
      </xsd:simpleType>
    </xsd:element>
    <xsd:element name="LastReviewDate" ma:index="13" nillable="true" ma:displayName="Last Review Date" ma:description="Date of last Modification or official Policy Review whichever is more recent. Review includes minor and major changes" ma:format="DateOnly" ma:internalName="LastReviewDate" ma:readOnly="false">
      <xsd:simpleType>
        <xsd:restriction base="dms:DateTime"/>
      </xsd:simpleType>
    </xsd:element>
    <xsd:element name="Links" ma:index="14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Repository" ma:index="15" nillable="true" ma:displayName="Repository" ma:default="0" ma:description="Is this document (Form, Policy, etc.) in the Document Repository - If Yes, need to PDF and upload" ma:format="Dropdown" ma:internalName="DocumentRepository">
      <xsd:simpleType>
        <xsd:restriction base="dms:Boolean"/>
      </xsd:simpleType>
    </xsd:element>
    <xsd:element name="File_x0020_URL" ma:index="17" nillable="true" ma:displayName="File URL" ma:hidden="true" ma:internalName="File_x0020_URL" ma:readOnly="false">
      <xsd:simpleType>
        <xsd:restriction base="dms:Text">
          <xsd:maxLength value="255"/>
        </xsd:restriction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sponsible" ma:index="31" nillable="true" ma:displayName="Responsible" ma:description="Person responsible for updates, document management, etc." ma:format="Dropdown" ma:list="UserInfo" ma:SharePointGroup="0" ma:internalName="Responsib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BBCOperationalHRPolicy" ma:index="32" nillable="true" ma:displayName="NBCC Operational HR Policy" ma:default="0" ma:description="The Board of Governors requires an updated list of Operational HR policies every year. If the policy is included in that list, answer YES." ma:format="Dropdown" ma:internalName="NBBCOperationalHRPolicy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a982aba-0c00-4a0a-9ee6-374f731a40d1">Forms and Templates</Document_x0020_Type>
    <File_x0020_URL xmlns="7a982aba-0c00-4a0a-9ee6-374f731a40d1" xsi:nil="true"/>
    <Division0 xmlns="7a982aba-0c00-4a0a-9ee6-374f731a40d1">Academic and Research</Division0>
    <Key_x0020_Business_x0020_Process xmlns="7a982aba-0c00-4a0a-9ee6-374f731a40d1">Student Development</Key_x0020_Business_x0020_Process>
    <Effective_x0020_Date xmlns="7a982aba-0c00-4a0a-9ee6-374f731a40d1">2020-06-17T03:00:00+00:00</Effective_x0020_Date>
    <Reference_x0020__x0023_ xmlns="7a982aba-0c00-4a0a-9ee6-374f731a40d1">1114.4793</Reference_x0020__x0023_>
    <Review_x0020_Date_x0020__x0028_yyyy_x0029_ xmlns="7a982aba-0c00-4a0a-9ee6-374f731a40d1">2021-2022</Review_x0020_Date_x0020__x0028_yyyy_x0029_>
    <Notes0 xmlns="7a982aba-0c00-4a0a-9ee6-374f731a40d1" xsi:nil="true"/>
    <KeyWords xmlns="7a982aba-0c00-4a0a-9ee6-374f731a40d1" xsi:nil="true"/>
    <Audience xmlns="7a982aba-0c00-4a0a-9ee6-374f731a40d1" xsi:nil="true"/>
    <EffectiveDate xmlns="7a982aba-0c00-4a0a-9ee6-374f731a40d1" xsi:nil="true"/>
    <Links xmlns="7a982aba-0c00-4a0a-9ee6-374f731a40d1">
      <Url xsi:nil="true"/>
      <Description xsi:nil="true"/>
    </Links>
    <LastReviewDate xmlns="7a982aba-0c00-4a0a-9ee6-374f731a40d1" xsi:nil="true"/>
    <Owner xmlns="7a982aba-0c00-4a0a-9ee6-374f731a40d1">VP AR</Owner>
    <DocumentRepository xmlns="7a982aba-0c00-4a0a-9ee6-374f731a40d1">true</DocumentRepository>
    <Responsible xmlns="7a982aba-0c00-4a0a-9ee6-374f731a40d1">
      <UserInfo>
        <DisplayName/>
        <AccountId xsi:nil="true"/>
        <AccountType/>
      </UserInfo>
    </Responsible>
    <NBBCOperationalHRPolicy xmlns="7a982aba-0c00-4a0a-9ee6-374f731a40d1">false</NBBCOperationalHRPolic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4963059974AE418E55703632EAAA5D" ma:contentTypeVersion="1378" ma:contentTypeDescription="Create a new document." ma:contentTypeScope="" ma:versionID="44609c6d53eff8b102989e1090830283">
  <xsd:schema xmlns:xsd="http://www.w3.org/2001/XMLSchema" xmlns:xs="http://www.w3.org/2001/XMLSchema" xmlns:p="http://schemas.microsoft.com/office/2006/metadata/properties" xmlns:ns2="ab99257f-9f60-4d21-8f91-c210c5d2d8ef" xmlns:ns3="eadbe3bb-f998-466e-94ce-c2524f9a4d32" xmlns:ns4="http://schemas.microsoft.com/sharepoint/v4" targetNamespace="http://schemas.microsoft.com/office/2006/metadata/properties" ma:root="true" ma:fieldsID="e8bc844f4683f754bffb86b153337bb8" ns2:_="" ns3:_="" ns4:_="">
    <xsd:import namespace="ab99257f-9f60-4d21-8f91-c210c5d2d8ef"/>
    <xsd:import namespace="eadbe3bb-f998-466e-94ce-c2524f9a4d3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Reference_x0020__x0023_" minOccurs="0"/>
                <xsd:element ref="ns2:Effective_x0020_Date" minOccurs="0"/>
                <xsd:element ref="ns2:Review_x0020_Date_x0020__x0028_yyyy_x0029_" minOccurs="0"/>
                <xsd:element ref="ns2:Division0" minOccurs="0"/>
                <xsd:element ref="ns2:Key_x0020_Business_x0020_Process" minOccurs="0"/>
                <xsd:element ref="ns2:Policy_x0020__x0027_bucket_x0027_" minOccurs="0"/>
                <xsd:element ref="ns2:Document_x0020_Type" minOccurs="0"/>
                <xsd:element ref="ns2:Notes0" minOccurs="0"/>
                <xsd:element ref="ns3:_dlc_DocIdPersistId" minOccurs="0"/>
                <xsd:element ref="ns3:_dlc_DocId" minOccurs="0"/>
                <xsd:element ref="ns2:File_x0020_URL" minOccurs="0"/>
                <xsd:element ref="ns3:_dlc_DocIdUrl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IconOverlay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KeyWords" minOccurs="0"/>
                <xsd:element ref="ns2:Audience" minOccurs="0"/>
                <xsd:element ref="ns2:Owner" minOccurs="0"/>
                <xsd:element ref="ns2:EffectiveDate" minOccurs="0"/>
                <xsd:element ref="ns2:LastReviewDate" minOccurs="0"/>
                <xsd:element ref="ns2:Links" minOccurs="0"/>
                <xsd:element ref="ns2:DocumentReposit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9257f-9f60-4d21-8f91-c210c5d2d8ef" elementFormDefault="qualified">
    <xsd:import namespace="http://schemas.microsoft.com/office/2006/documentManagement/types"/>
    <xsd:import namespace="http://schemas.microsoft.com/office/infopath/2007/PartnerControls"/>
    <xsd:element name="Reference_x0020__x0023_" ma:index="2" nillable="true" ma:displayName="Reference#" ma:internalName="Reference_x0020__x0023_" ma:readOnly="false">
      <xsd:simpleType>
        <xsd:restriction base="dms:Text">
          <xsd:maxLength value="255"/>
        </xsd:restriction>
      </xsd:simpleType>
    </xsd:element>
    <xsd:element name="Effective_x0020_Date" ma:index="3" nillable="true" ma:displayName="Current Date (m/d/y)" ma:format="DateOnly" ma:internalName="Effective_x0020_Date" ma:readOnly="false">
      <xsd:simpleType>
        <xsd:restriction base="dms:DateTime"/>
      </xsd:simpleType>
    </xsd:element>
    <xsd:element name="Review_x0020_Date_x0020__x0028_yyyy_x0029_" ma:index="4" nillable="true" ma:displayName="Review" ma:format="Dropdown" ma:internalName="Review_x0020_Date_x0020__x0028_yyyy_x0029_">
      <xsd:simpleType>
        <xsd:restriction base="dms:Choice">
          <xsd:enumeration value="2026-2027"/>
          <xsd:enumeration value="2025-2026"/>
          <xsd:enumeration value="2024-2025"/>
          <xsd:enumeration value="2023-2024"/>
          <xsd:enumeration value="2022-2023"/>
          <xsd:enumeration value="2021-2022"/>
          <xsd:enumeration value="2020-2021"/>
          <xsd:enumeration value="2019-2020"/>
          <xsd:enumeration value="2018-2019"/>
          <xsd:enumeration value="2017-2018"/>
          <xsd:enumeration value="2016-2017"/>
          <xsd:enumeration value="2015-2016"/>
        </xsd:restriction>
      </xsd:simpleType>
    </xsd:element>
    <xsd:element name="Division0" ma:index="5" nillable="true" ma:displayName="Division" ma:format="Dropdown" ma:internalName="Division0">
      <xsd:simpleType>
        <xsd:restriction base="dms:Choice">
          <xsd:enumeration value="Academic and Research"/>
          <xsd:enumeration value="Advancement"/>
          <xsd:enumeration value="Employee and Student Development"/>
          <xsd:enumeration value="Finance and Administration"/>
          <xsd:enumeration value="Strategic and Integrated Engagement"/>
          <xsd:enumeration value="Governance"/>
        </xsd:restriction>
      </xsd:simpleType>
    </xsd:element>
    <xsd:element name="Key_x0020_Business_x0020_Process" ma:index="6" nillable="true" ma:displayName="Key Area" ma:format="Dropdown" ma:internalName="Key_x0020_Business_x0020_Process">
      <xsd:simpleType>
        <xsd:union memberTypes="dms:Text">
          <xsd:simpleType>
            <xsd:restriction base="dms:Choice">
              <xsd:enumeration value="Academic Planning &amp; Evaluation"/>
              <xsd:enumeration value="Academic Systems Renewal"/>
              <xsd:enumeration value="Professional &amp; Part-Time Learning"/>
              <xsd:enumeration value="Registrar"/>
              <xsd:enumeration value="Research, Innovation and Experiential Education"/>
              <xsd:enumeration value="School Deans"/>
              <xsd:enumeration value="Student Development"/>
              <xsd:enumeration value="Employee Engagement &amp; Culture"/>
              <xsd:enumeration value="Facilities &amp; Ancillary Services"/>
              <xsd:enumeration value="Finance"/>
              <xsd:enumeration value="Information Technology"/>
              <xsd:enumeration value="Internal Audit &amp; Risk"/>
              <xsd:enumeration value="Labour Relations"/>
              <xsd:enumeration value="Operational Excellence"/>
              <xsd:enumeration value="Enrolment Management"/>
              <xsd:enumeration value="Marketing &amp; Creative Services"/>
              <xsd:enumeration value="Protocol/NBCC Experience"/>
              <xsd:enumeration value="Public &amp; Post Secondary Policy"/>
              <xsd:enumeration value="Strategic Communications"/>
              <xsd:enumeration value="Strategic Partnership"/>
              <xsd:enumeration value="Strategic Planning/Corporate Reporting"/>
              <xsd:enumeration value="Alumni"/>
              <xsd:enumeration value="Donor Development"/>
            </xsd:restriction>
          </xsd:simpleType>
        </xsd:union>
      </xsd:simpleType>
    </xsd:element>
    <xsd:element name="Policy_x0020__x0027_bucket_x0027_" ma:index="7" nillable="true" ma:displayName="Policy bucket" ma:internalName="Policy_x0020__x0027_bucket_x0027_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ademic and Research"/>
                    <xsd:enumeration value="Advancement, Alumni and Donor Development"/>
                    <xsd:enumeration value="Human Resources"/>
                    <xsd:enumeration value="Finance and Administration"/>
                    <xsd:enumeration value="Strategic and Integrated Engagement"/>
                    <xsd:enumeration value="Student Development"/>
                    <xsd:enumeration value="Student Policies on NBCC.ca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8" nillable="true" ma:displayName="Document Type" ma:format="Dropdown" ma:internalName="Document_x0020_Type" ma:readOnly="false">
      <xsd:simpleType>
        <xsd:restriction base="dms:Choice">
          <xsd:enumeration value="Acts and Regulations"/>
          <xsd:enumeration value="Charts and Tables"/>
          <xsd:enumeration value="Forms and Templates"/>
          <xsd:enumeration value="Guides and Standards"/>
          <xsd:enumeration value="Policies"/>
          <xsd:enumeration value="Procedure"/>
          <xsd:enumeration value="Terms of Reference"/>
        </xsd:restriction>
      </xsd:simpleType>
    </xsd:element>
    <xsd:element name="Notes0" ma:index="9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File_x0020_URL" ma:index="15" nillable="true" ma:displayName="File URL" ma:hidden="true" ma:internalName="File_x0020_URL" ma:readOnly="false">
      <xsd:simpleType>
        <xsd:restriction base="dms:Text">
          <xsd:maxLength value="255"/>
        </xsd:restriction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hidden="true" ma:internalName="MediaServiceKeyPoints" ma:readOnly="true">
      <xsd:simpleType>
        <xsd:restriction base="dms:Note"/>
      </xsd:simpleType>
    </xsd:element>
    <xsd:element name="_Flow_SignoffStatus" ma:index="29" nillable="true" ma:displayName="Sign-off status" ma:internalName="Sign_x002d_off_x0020_status">
      <xsd:simpleType>
        <xsd:restriction base="dms:Text"/>
      </xsd:simpleType>
    </xsd:element>
    <xsd:element name="KeyWords" ma:index="30" nillable="true" ma:displayName="Key Words" ma:description="Key words listed in the document, used for search function, common terms" ma:format="Dropdown" ma:internalName="KeyWords">
      <xsd:simpleType>
        <xsd:restriction base="dms:Note">
          <xsd:maxLength value="255"/>
        </xsd:restriction>
      </xsd:simpleType>
    </xsd:element>
    <xsd:element name="Audience" ma:index="31" nillable="true" ma:displayName="Audience" ma:description="Who is the policy intended for, audience to the specific policy, to whom it concerns" ma:format="Dropdown" ma:internalName="Audience">
      <xsd:simpleType>
        <xsd:restriction base="dms:Text">
          <xsd:maxLength value="255"/>
        </xsd:restriction>
      </xsd:simpleType>
    </xsd:element>
    <xsd:element name="Owner" ma:index="32" nillable="true" ma:displayName="Owner" ma:description="Division responsible for the ownership of the Policy, routine reviews" ma:format="Dropdown" ma:internalName="Owner">
      <xsd:simpleType>
        <xsd:union memberTypes="dms:Text">
          <xsd:simpleType>
            <xsd:restriction base="dms:Choice">
              <xsd:enumeration value="Finance &amp; Administration"/>
              <xsd:enumeration value="Strategy &amp; Integrated Engagement"/>
              <xsd:enumeration value="Advancement"/>
              <xsd:enumeration value="Employee &amp; Student Development"/>
              <xsd:enumeration value="Academic &amp; Research"/>
            </xsd:restriction>
          </xsd:simpleType>
        </xsd:union>
      </xsd:simpleType>
    </xsd:element>
    <xsd:element name="EffectiveDate" ma:index="33" nillable="true" ma:displayName="Effective Date" ma:description="The date the policy became active, effective at the College" ma:format="DateOnly" ma:internalName="EffectiveDate">
      <xsd:simpleType>
        <xsd:restriction base="dms:DateTime"/>
      </xsd:simpleType>
    </xsd:element>
    <xsd:element name="LastReviewDate" ma:index="34" nillable="true" ma:displayName="Last Review Date" ma:description="Date of last Modification or official Policy Review whichever is more recent. Review includes minor and major changes" ma:format="DateOnly" ma:internalName="LastReviewDate">
      <xsd:simpleType>
        <xsd:restriction base="dms:DateTime"/>
      </xsd:simpleType>
    </xsd:element>
    <xsd:element name="Links" ma:index="35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Repository" ma:index="36" nillable="true" ma:displayName="Repository" ma:default="0" ma:description="Is this document (Form, Policy, etc.) in the Document Repository - If Yes, need to PDF and upload" ma:format="Dropdown" ma:internalName="DocumentRepository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be3bb-f998-466e-94ce-c2524f9a4d32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_dlc_DocId" ma:index="14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2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6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6292F-5E92-4E36-ACF9-945114EE2AC4}"/>
</file>

<file path=customXml/itemProps2.xml><?xml version="1.0" encoding="utf-8"?>
<ds:datastoreItem xmlns:ds="http://schemas.openxmlformats.org/officeDocument/2006/customXml" ds:itemID="{5679FBBD-FC04-46EE-9270-C57EC3CFF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A6192-EFA6-4C9B-AA02-D182AAC2CDF1}">
  <ds:schemaRefs>
    <ds:schemaRef ds:uri="http://schemas.microsoft.com/office/2006/metadata/properties"/>
    <ds:schemaRef ds:uri="http://schemas.microsoft.com/office/infopath/2007/PartnerControls"/>
    <ds:schemaRef ds:uri="ab99257f-9f60-4d21-8f91-c210c5d2d8ef"/>
    <ds:schemaRef ds:uri="eadbe3bb-f998-466e-94ce-c2524f9a4d32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482C86C1-4315-403A-97B3-A2EE7ED57715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to Write a Supplemental Evaluation Measure</dc:title>
  <dc:subject/>
  <dc:creator>Richard, Tanya (NBCC Moncton)</dc:creator>
  <cp:keywords/>
  <dc:description/>
  <cp:lastModifiedBy>Richard, Tanya (NBCC Moncton)</cp:lastModifiedBy>
  <cp:revision>3</cp:revision>
  <dcterms:created xsi:type="dcterms:W3CDTF">2021-12-03T20:12:00Z</dcterms:created>
  <dcterms:modified xsi:type="dcterms:W3CDTF">2021-12-03T20:13:00Z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0x01010043AF43D5E7C3254284DDE26A4C36DF18</vt:lpwstr>
  </property>
  <property fmtid="{D5CDD505-2E9C-101B-9397-08002B2CF9AE}" pid="3" name="_dlc_DocIdItemGuid">
    <vt:lpwstr>4f3882cc-9c92-45ec-99a8-1c42576b2401</vt:lpwstr>
  </property>
  <property fmtid="{D5CDD505-2E9C-101B-9397-08002B2CF9AE}" pid="4" name="_ExtendedDescription">
    <vt:lpwstr/>
  </property>
  <property fmtid="{D5CDD505-2E9C-101B-9397-08002B2CF9AE}" pid="5" name="URL">
    <vt:lpwstr/>
  </property>
</Properties>
</file>